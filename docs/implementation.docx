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4BD4" w14:textId="6AF67F30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4E76C01C" w14:textId="78BA080E" w:rsidR="00C6554A" w:rsidRDefault="002C1382" w:rsidP="00C6554A">
      <w:pPr>
        <w:pStyle w:val="Title"/>
      </w:pPr>
      <w:r>
        <w:t>Implementation</w:t>
      </w:r>
    </w:p>
    <w:p w14:paraId="3CB4BF93" w14:textId="51A42458" w:rsidR="00C6554A" w:rsidRPr="00D5413C" w:rsidRDefault="002C1382" w:rsidP="00C6554A">
      <w:pPr>
        <w:pStyle w:val="Subtitle"/>
      </w:pPr>
      <w:r>
        <w:t>Perfect Parking</w:t>
      </w:r>
    </w:p>
    <w:p w14:paraId="7D26363A" w14:textId="47BBBB9F" w:rsidR="00C6554A" w:rsidRDefault="002C1382" w:rsidP="00C6554A">
      <w:pPr>
        <w:pStyle w:val="ContactInfo"/>
      </w:pPr>
      <w:r>
        <w:t>Rhys Quilter: K00241356</w:t>
      </w:r>
      <w:r w:rsidR="00C6554A">
        <w:t xml:space="preserve"> | </w:t>
      </w:r>
      <w:r>
        <w:t xml:space="preserve">Software </w:t>
      </w:r>
      <w:proofErr w:type="spellStart"/>
      <w:r>
        <w:t>Develpoment</w:t>
      </w:r>
      <w:proofErr w:type="spellEnd"/>
      <w:r w:rsidR="00C6554A">
        <w:t xml:space="preserve"> |</w:t>
      </w:r>
      <w:r w:rsidR="00C6554A" w:rsidRPr="00D5413C">
        <w:t xml:space="preserve"> </w:t>
      </w:r>
      <w:r>
        <w:t>19/01/2023</w:t>
      </w:r>
      <w:r w:rsidR="00C6554A">
        <w:br w:type="page"/>
      </w:r>
    </w:p>
    <w:p w14:paraId="3DFB4861" w14:textId="653CEE36" w:rsidR="00C6554A" w:rsidRDefault="002C1382" w:rsidP="00C6554A">
      <w:pPr>
        <w:pStyle w:val="Heading1"/>
      </w:pPr>
      <w:r>
        <w:lastRenderedPageBreak/>
        <w:t>Introduction</w:t>
      </w:r>
    </w:p>
    <w:p w14:paraId="6D8B7DDB" w14:textId="0DB4267F" w:rsidR="002C1382" w:rsidRDefault="002C1382" w:rsidP="002C1382">
      <w:r w:rsidRPr="002C1382">
        <w:t xml:space="preserve">My Perfect Parking application was a project I designed to help people </w:t>
      </w:r>
      <w:r w:rsidRPr="002C1382">
        <w:t>find parking</w:t>
      </w:r>
      <w:r w:rsidRPr="002C1382">
        <w:t xml:space="preserve"> </w:t>
      </w:r>
      <w:r>
        <w:t xml:space="preserve">lots and </w:t>
      </w:r>
      <w:r w:rsidRPr="002C1382">
        <w:t xml:space="preserve">spaces in their area. I developed the application using programming languages </w:t>
      </w:r>
      <w:r>
        <w:t xml:space="preserve">such as </w:t>
      </w:r>
      <w:r w:rsidRPr="002C1382">
        <w:t xml:space="preserve">Python and </w:t>
      </w:r>
      <w:r>
        <w:t xml:space="preserve">Java </w:t>
      </w:r>
      <w:r w:rsidRPr="002C1382">
        <w:t>- along with key software such as Visual Studio Code</w:t>
      </w:r>
      <w:r>
        <w:t>.</w:t>
      </w:r>
    </w:p>
    <w:p w14:paraId="53357DB3" w14:textId="52DE0232" w:rsidR="002C1382" w:rsidRPr="002C1382" w:rsidRDefault="002C1382" w:rsidP="002C1382">
      <w:r w:rsidRPr="002C1382">
        <w:t>Python is a powerful programming language that offers numerous advantages for implementing a successful parking application</w:t>
      </w:r>
      <w:r>
        <w:t>.</w:t>
      </w:r>
      <w:r w:rsidRPr="002C1382">
        <w:rPr>
          <w:rFonts w:ascii="Rubik" w:hAnsi="Rubik"/>
          <w:color w:val="FFFFFF"/>
          <w:sz w:val="33"/>
          <w:szCs w:val="33"/>
        </w:rPr>
        <w:t xml:space="preserve"> </w:t>
      </w:r>
      <w:r w:rsidRPr="002C1382">
        <w:t xml:space="preserve">Python is an open-source language, meaning developers can modify and share it freely, helping to reduce the cost, time, and effort of the development </w:t>
      </w:r>
      <w:r w:rsidRPr="002C1382">
        <w:t>process.</w:t>
      </w:r>
    </w:p>
    <w:p w14:paraId="53404070" w14:textId="08198FCB" w:rsidR="00C6554A" w:rsidRPr="00514122" w:rsidRDefault="00C6554A" w:rsidP="002C1382">
      <w:pPr>
        <w:pStyle w:val="ListBullet"/>
        <w:numPr>
          <w:ilvl w:val="0"/>
          <w:numId w:val="0"/>
        </w:numPr>
        <w:ind w:left="720"/>
      </w:pPr>
    </w:p>
    <w:p w14:paraId="62F4E513" w14:textId="497D3646" w:rsidR="00C6554A" w:rsidRPr="00D5413C" w:rsidRDefault="000552F1" w:rsidP="00C6554A">
      <w:pPr>
        <w:pStyle w:val="Heading2"/>
      </w:pPr>
      <w:r>
        <w:t xml:space="preserve">How i </w:t>
      </w:r>
      <w:proofErr w:type="spellStart"/>
      <w:r>
        <w:t>i</w:t>
      </w:r>
      <w:proofErr w:type="spellEnd"/>
      <w:r>
        <w:t xml:space="preserve"> will implement the open-Cv and make it possible to count the cars in the parking lot</w:t>
      </w:r>
    </w:p>
    <w:p w14:paraId="58786FE5" w14:textId="77777777" w:rsidR="000552F1" w:rsidRPr="000552F1" w:rsidRDefault="000552F1" w:rsidP="000552F1">
      <w:pPr>
        <w:numPr>
          <w:ilvl w:val="0"/>
          <w:numId w:val="16"/>
        </w:numPr>
        <w:rPr>
          <w:lang w:val="en-IE"/>
        </w:rPr>
      </w:pPr>
      <w:r w:rsidRPr="000552F1">
        <w:rPr>
          <w:lang w:val="en-IE"/>
        </w:rPr>
        <w:t>Capture video feed from a camera or use a pre-recorded video.</w:t>
      </w:r>
    </w:p>
    <w:p w14:paraId="1F699928" w14:textId="77777777" w:rsidR="000552F1" w:rsidRPr="000552F1" w:rsidRDefault="000552F1" w:rsidP="000552F1">
      <w:pPr>
        <w:numPr>
          <w:ilvl w:val="0"/>
          <w:numId w:val="16"/>
        </w:numPr>
        <w:rPr>
          <w:lang w:val="en-IE"/>
        </w:rPr>
      </w:pPr>
      <w:r w:rsidRPr="000552F1">
        <w:rPr>
          <w:lang w:val="en-IE"/>
        </w:rPr>
        <w:t>Pre-process the video to remove noise and enhance the image.</w:t>
      </w:r>
    </w:p>
    <w:p w14:paraId="31255BC3" w14:textId="77777777" w:rsidR="000552F1" w:rsidRPr="000552F1" w:rsidRDefault="000552F1" w:rsidP="000552F1">
      <w:pPr>
        <w:numPr>
          <w:ilvl w:val="0"/>
          <w:numId w:val="16"/>
        </w:numPr>
        <w:rPr>
          <w:lang w:val="en-IE"/>
        </w:rPr>
      </w:pPr>
      <w:r w:rsidRPr="000552F1">
        <w:rPr>
          <w:lang w:val="en-IE"/>
        </w:rPr>
        <w:t>Detect vehicles in the video using object detection techniques in OpenCV.</w:t>
      </w:r>
    </w:p>
    <w:p w14:paraId="013E2594" w14:textId="77777777" w:rsidR="000552F1" w:rsidRPr="000552F1" w:rsidRDefault="000552F1" w:rsidP="000552F1">
      <w:pPr>
        <w:numPr>
          <w:ilvl w:val="0"/>
          <w:numId w:val="16"/>
        </w:numPr>
        <w:rPr>
          <w:lang w:val="en-IE"/>
        </w:rPr>
      </w:pPr>
      <w:r w:rsidRPr="000552F1">
        <w:rPr>
          <w:lang w:val="en-IE"/>
        </w:rPr>
        <w:t>Track the vehicles as they enter and exit the parking lot.</w:t>
      </w:r>
    </w:p>
    <w:p w14:paraId="48345B28" w14:textId="77777777" w:rsidR="000552F1" w:rsidRPr="000552F1" w:rsidRDefault="000552F1" w:rsidP="000552F1">
      <w:pPr>
        <w:numPr>
          <w:ilvl w:val="0"/>
          <w:numId w:val="16"/>
        </w:numPr>
        <w:rPr>
          <w:lang w:val="en-IE"/>
        </w:rPr>
      </w:pPr>
      <w:r w:rsidRPr="000552F1">
        <w:rPr>
          <w:lang w:val="en-IE"/>
        </w:rPr>
        <w:t>Keep a count of the number of vehicles in the parking lot.</w:t>
      </w:r>
    </w:p>
    <w:p w14:paraId="1B99F6CF" w14:textId="77777777" w:rsidR="000552F1" w:rsidRPr="000552F1" w:rsidRDefault="000552F1" w:rsidP="000552F1">
      <w:pPr>
        <w:numPr>
          <w:ilvl w:val="0"/>
          <w:numId w:val="16"/>
        </w:numPr>
        <w:rPr>
          <w:lang w:val="en-IE"/>
        </w:rPr>
      </w:pPr>
      <w:r w:rsidRPr="000552F1">
        <w:rPr>
          <w:lang w:val="en-IE"/>
        </w:rPr>
        <w:t>Display the count on the screen and alert the user if the parking lot is full.</w:t>
      </w:r>
    </w:p>
    <w:p w14:paraId="7C9E2A01" w14:textId="77777777" w:rsidR="000552F1" w:rsidRPr="000552F1" w:rsidRDefault="000552F1" w:rsidP="000552F1">
      <w:pPr>
        <w:numPr>
          <w:ilvl w:val="0"/>
          <w:numId w:val="16"/>
        </w:numPr>
        <w:rPr>
          <w:lang w:val="en-IE"/>
        </w:rPr>
      </w:pPr>
      <w:r w:rsidRPr="000552F1">
        <w:rPr>
          <w:lang w:val="en-IE"/>
        </w:rPr>
        <w:t>Store the count data in a database for later analysis.</w:t>
      </w:r>
    </w:p>
    <w:p w14:paraId="5ABE5B27" w14:textId="35102DBF" w:rsidR="000552F1" w:rsidRPr="000552F1" w:rsidRDefault="000552F1" w:rsidP="000552F1">
      <w:pPr>
        <w:rPr>
          <w:lang w:val="en-IE"/>
        </w:rPr>
      </w:pPr>
      <w:r w:rsidRPr="000552F1">
        <w:rPr>
          <w:lang w:val="en-IE"/>
        </w:rPr>
        <w:t xml:space="preserve">This is just a general </w:t>
      </w:r>
      <w:r w:rsidRPr="000552F1">
        <w:rPr>
          <w:lang w:val="en-IE"/>
        </w:rPr>
        <w:t>outline,</w:t>
      </w:r>
      <w:r w:rsidRPr="000552F1">
        <w:rPr>
          <w:lang w:val="en-IE"/>
        </w:rPr>
        <w:t xml:space="preserve"> </w:t>
      </w:r>
      <w:r>
        <w:rPr>
          <w:lang w:val="en-IE"/>
        </w:rPr>
        <w:t xml:space="preserve">of how I will use </w:t>
      </w:r>
      <w:proofErr w:type="spellStart"/>
      <w:r>
        <w:rPr>
          <w:lang w:val="en-IE"/>
        </w:rPr>
        <w:t>openCv</w:t>
      </w:r>
      <w:proofErr w:type="spellEnd"/>
      <w:r>
        <w:rPr>
          <w:lang w:val="en-IE"/>
        </w:rPr>
        <w:t xml:space="preserve"> to count the number of cars in the parking lot.</w:t>
      </w:r>
    </w:p>
    <w:p w14:paraId="1E6B2428" w14:textId="48DC1362" w:rsidR="002C74C0" w:rsidRDefault="00000000" w:rsidP="000552F1"/>
    <w:sectPr w:rsidR="002C74C0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39E82" w14:textId="77777777" w:rsidR="00871292" w:rsidRDefault="00871292" w:rsidP="00C6554A">
      <w:pPr>
        <w:spacing w:before="0" w:after="0" w:line="240" w:lineRule="auto"/>
      </w:pPr>
      <w:r>
        <w:separator/>
      </w:r>
    </w:p>
  </w:endnote>
  <w:endnote w:type="continuationSeparator" w:id="0">
    <w:p w14:paraId="32DA66B7" w14:textId="77777777" w:rsidR="00871292" w:rsidRDefault="0087129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09EC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42CBE" w14:textId="77777777" w:rsidR="00871292" w:rsidRDefault="0087129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EA4CFC9" w14:textId="77777777" w:rsidR="00871292" w:rsidRDefault="0087129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AD00CF8"/>
    <w:multiLevelType w:val="multilevel"/>
    <w:tmpl w:val="68C8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0595836">
    <w:abstractNumId w:val="9"/>
  </w:num>
  <w:num w:numId="2" w16cid:durableId="774012211">
    <w:abstractNumId w:val="8"/>
  </w:num>
  <w:num w:numId="3" w16cid:durableId="1088885766">
    <w:abstractNumId w:val="8"/>
  </w:num>
  <w:num w:numId="4" w16cid:durableId="504630520">
    <w:abstractNumId w:val="9"/>
  </w:num>
  <w:num w:numId="5" w16cid:durableId="895628577">
    <w:abstractNumId w:val="13"/>
  </w:num>
  <w:num w:numId="6" w16cid:durableId="1166019228">
    <w:abstractNumId w:val="10"/>
  </w:num>
  <w:num w:numId="7" w16cid:durableId="1593513828">
    <w:abstractNumId w:val="11"/>
  </w:num>
  <w:num w:numId="8" w16cid:durableId="1666976158">
    <w:abstractNumId w:val="7"/>
  </w:num>
  <w:num w:numId="9" w16cid:durableId="205870413">
    <w:abstractNumId w:val="6"/>
  </w:num>
  <w:num w:numId="10" w16cid:durableId="590356035">
    <w:abstractNumId w:val="5"/>
  </w:num>
  <w:num w:numId="11" w16cid:durableId="1354845498">
    <w:abstractNumId w:val="4"/>
  </w:num>
  <w:num w:numId="12" w16cid:durableId="9530206">
    <w:abstractNumId w:val="3"/>
  </w:num>
  <w:num w:numId="13" w16cid:durableId="1621841060">
    <w:abstractNumId w:val="2"/>
  </w:num>
  <w:num w:numId="14" w16cid:durableId="1160804411">
    <w:abstractNumId w:val="1"/>
  </w:num>
  <w:num w:numId="15" w16cid:durableId="1522665336">
    <w:abstractNumId w:val="0"/>
  </w:num>
  <w:num w:numId="16" w16cid:durableId="6912300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82"/>
    <w:rsid w:val="000552F1"/>
    <w:rsid w:val="002554CD"/>
    <w:rsid w:val="00293B83"/>
    <w:rsid w:val="002B4294"/>
    <w:rsid w:val="002C1382"/>
    <w:rsid w:val="00333D0D"/>
    <w:rsid w:val="004C049F"/>
    <w:rsid w:val="005000E2"/>
    <w:rsid w:val="006A3CE7"/>
    <w:rsid w:val="00871292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8B40B"/>
  <w15:chartTrackingRefBased/>
  <w15:docId w15:val="{E6E76075-072F-44E9-AAF0-BD22306E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ys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131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    &lt;Heading 2&gt;</vt:lpstr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quilter</dc:creator>
  <cp:keywords/>
  <dc:description/>
  <cp:lastModifiedBy>K00241356: Rhys Quilter</cp:lastModifiedBy>
  <cp:revision>1</cp:revision>
  <dcterms:created xsi:type="dcterms:W3CDTF">2023-01-29T17:27:00Z</dcterms:created>
  <dcterms:modified xsi:type="dcterms:W3CDTF">2023-01-29T19:42:00Z</dcterms:modified>
</cp:coreProperties>
</file>