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AF9A" w14:textId="35E36E46" w:rsidR="00C6554A" w:rsidRPr="008B5277" w:rsidRDefault="0067623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D3A2024" wp14:editId="37A349D2">
            <wp:extent cx="5486400" cy="2208530"/>
            <wp:effectExtent l="0" t="0" r="0" b="1270"/>
            <wp:docPr id="1" name="Picture 1" descr="About TUS - Manufactur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US - Manufacturing Solu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208530"/>
                    </a:xfrm>
                    <a:prstGeom prst="rect">
                      <a:avLst/>
                    </a:prstGeom>
                    <a:noFill/>
                    <a:ln>
                      <a:noFill/>
                    </a:ln>
                  </pic:spPr>
                </pic:pic>
              </a:graphicData>
            </a:graphic>
          </wp:inline>
        </w:drawing>
      </w:r>
    </w:p>
    <w:bookmarkEnd w:id="0"/>
    <w:bookmarkEnd w:id="1"/>
    <w:bookmarkEnd w:id="2"/>
    <w:bookmarkEnd w:id="3"/>
    <w:bookmarkEnd w:id="4"/>
    <w:p w14:paraId="19157B2B" w14:textId="7EAFF2D6" w:rsidR="00C6554A" w:rsidRDefault="0067623B" w:rsidP="00C6554A">
      <w:pPr>
        <w:pStyle w:val="Title"/>
      </w:pPr>
      <w:r>
        <w:t>Weekly Report</w:t>
      </w:r>
    </w:p>
    <w:p w14:paraId="6822DA64" w14:textId="61403D3C" w:rsidR="00C6554A" w:rsidRPr="00D5413C" w:rsidRDefault="0067623B" w:rsidP="00C6554A">
      <w:pPr>
        <w:pStyle w:val="Subtitle"/>
      </w:pPr>
      <w:r>
        <w:t>26/10/2122</w:t>
      </w:r>
    </w:p>
    <w:p w14:paraId="1C2109E5" w14:textId="2B583EB1" w:rsidR="00C6554A" w:rsidRDefault="0067623B" w:rsidP="00C6554A">
      <w:pPr>
        <w:pStyle w:val="ContactInfo"/>
      </w:pPr>
      <w:r>
        <w:t>Rhys Quilter: K00241356</w:t>
      </w:r>
      <w:r w:rsidR="00C6554A">
        <w:t xml:space="preserve"> | </w:t>
      </w:r>
      <w:r>
        <w:t>FYP</w:t>
      </w:r>
      <w:r w:rsidR="00C6554A">
        <w:t xml:space="preserve"> </w:t>
      </w:r>
    </w:p>
    <w:p w14:paraId="3A854852" w14:textId="46601B12" w:rsidR="00C6554A" w:rsidRDefault="0067623B" w:rsidP="002F7AE3">
      <w:pPr>
        <w:pStyle w:val="Heading1"/>
        <w:pageBreakBefore/>
      </w:pPr>
      <w:r>
        <w:lastRenderedPageBreak/>
        <w:t>What I have done this week</w:t>
      </w:r>
    </w:p>
    <w:p w14:paraId="6FFB517C" w14:textId="3E072B5C" w:rsidR="0067623B" w:rsidRDefault="0067623B" w:rsidP="00EE280F">
      <w:pPr>
        <w:pStyle w:val="ListParagraph"/>
        <w:numPr>
          <w:ilvl w:val="0"/>
          <w:numId w:val="16"/>
        </w:numPr>
        <w:jc w:val="both"/>
      </w:pPr>
      <w:r>
        <w:t xml:space="preserve">This week I have addressed some of the answers that I have received from my supervisor, one of these being the project title, the project title is now </w:t>
      </w:r>
      <w:r>
        <w:rPr>
          <w:b/>
        </w:rPr>
        <w:t xml:space="preserve">Perfect Parking a Map API Parking Application. </w:t>
      </w:r>
      <w:r>
        <w:t>I named it this because I want to focus my project on APIs and that being MAP APIs.</w:t>
      </w:r>
    </w:p>
    <w:p w14:paraId="5C49E4D3" w14:textId="131D8F14" w:rsidR="0067623B" w:rsidRDefault="0067623B" w:rsidP="00EE280F">
      <w:pPr>
        <w:pStyle w:val="ListParagraph"/>
        <w:numPr>
          <w:ilvl w:val="0"/>
          <w:numId w:val="16"/>
        </w:numPr>
        <w:jc w:val="both"/>
      </w:pPr>
      <w:r>
        <w:t xml:space="preserve">I then done research on API and learned about the history of APIs, and what APIs are. I then wrote up on what I researched </w:t>
      </w:r>
      <w:r w:rsidR="00EE280F">
        <w:t>and</w:t>
      </w:r>
      <w:r>
        <w:t xml:space="preserve"> added in some referencing while doing so.</w:t>
      </w:r>
    </w:p>
    <w:p w14:paraId="3A101B16" w14:textId="57FCD9B5" w:rsidR="0067623B" w:rsidRPr="0067623B" w:rsidRDefault="0067623B" w:rsidP="00EE280F">
      <w:pPr>
        <w:pStyle w:val="ListParagraph"/>
        <w:numPr>
          <w:ilvl w:val="0"/>
          <w:numId w:val="16"/>
        </w:numPr>
        <w:jc w:val="both"/>
      </w:pPr>
      <w:r>
        <w:t xml:space="preserve">Another piece of feedback I got about my document was that </w:t>
      </w:r>
      <w:r w:rsidR="00EE280F">
        <w:t>there</w:t>
      </w:r>
      <w:r>
        <w:t xml:space="preserve"> wasn’t much recognition on the problems I am trying to solve, so I wrote up a problem statement with a few problems that road users face when looking for parking spaces to give a clearer picture of the problem at hand.</w:t>
      </w:r>
    </w:p>
    <w:p w14:paraId="025C539D" w14:textId="32181773" w:rsidR="0067623B" w:rsidRDefault="0067623B" w:rsidP="0067623B">
      <w:pPr>
        <w:pStyle w:val="Heading1"/>
      </w:pPr>
      <w:r>
        <w:t>What I want to focus on in the coming two weeks.</w:t>
      </w:r>
    </w:p>
    <w:p w14:paraId="614861EE" w14:textId="720DC12C" w:rsidR="0067623B" w:rsidRDefault="0067623B" w:rsidP="00EE280F">
      <w:pPr>
        <w:pStyle w:val="ListParagraph"/>
        <w:numPr>
          <w:ilvl w:val="0"/>
          <w:numId w:val="17"/>
        </w:numPr>
        <w:jc w:val="both"/>
      </w:pPr>
      <w:r>
        <w:t>Even though next week is reading week I want to focus on finishing up my literature review section of my FYP, I want to get some guidance on the layout of my document in terms of the order of my headings, want to find out If some of my headings are suitable to be in the literature review</w:t>
      </w:r>
      <w:r w:rsidR="003A5D4B">
        <w:t xml:space="preserve"> or if they will be useful in a different section.</w:t>
      </w:r>
    </w:p>
    <w:p w14:paraId="14B8A3F5" w14:textId="5CBCAC8D" w:rsidR="003A5D4B" w:rsidRDefault="003A5D4B" w:rsidP="00EE280F">
      <w:pPr>
        <w:pStyle w:val="ListParagraph"/>
        <w:numPr>
          <w:ilvl w:val="0"/>
          <w:numId w:val="17"/>
        </w:numPr>
        <w:jc w:val="both"/>
      </w:pPr>
      <w:r>
        <w:t>I want to get some feedback on other headings that he would like to see me write on.</w:t>
      </w:r>
    </w:p>
    <w:p w14:paraId="4CF1389B" w14:textId="2D1A4FBE" w:rsidR="002C74C0" w:rsidRDefault="003A5D4B" w:rsidP="00EE280F">
      <w:pPr>
        <w:pStyle w:val="ListParagraph"/>
        <w:numPr>
          <w:ilvl w:val="0"/>
          <w:numId w:val="17"/>
        </w:numPr>
        <w:jc w:val="both"/>
      </w:pPr>
      <w:r>
        <w:t>Want to finish off research on APIs, and write up about MAP APIs and why it would be useful in my project.</w:t>
      </w:r>
    </w:p>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FBB0" w14:textId="77777777" w:rsidR="0040207E" w:rsidRDefault="0040207E" w:rsidP="00C6554A">
      <w:pPr>
        <w:spacing w:before="0" w:after="0" w:line="240" w:lineRule="auto"/>
      </w:pPr>
      <w:r>
        <w:separator/>
      </w:r>
    </w:p>
  </w:endnote>
  <w:endnote w:type="continuationSeparator" w:id="0">
    <w:p w14:paraId="016281A4" w14:textId="77777777" w:rsidR="0040207E" w:rsidRDefault="004020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6C0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ABF4" w14:textId="77777777" w:rsidR="0040207E" w:rsidRDefault="0040207E" w:rsidP="00C6554A">
      <w:pPr>
        <w:spacing w:before="0" w:after="0" w:line="240" w:lineRule="auto"/>
      </w:pPr>
      <w:r>
        <w:separator/>
      </w:r>
    </w:p>
  </w:footnote>
  <w:footnote w:type="continuationSeparator" w:id="0">
    <w:p w14:paraId="5893743A" w14:textId="77777777" w:rsidR="0040207E" w:rsidRDefault="004020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3AE694E"/>
    <w:multiLevelType w:val="hybridMultilevel"/>
    <w:tmpl w:val="4CFE24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EB7142"/>
    <w:multiLevelType w:val="hybridMultilevel"/>
    <w:tmpl w:val="61B03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36861611">
    <w:abstractNumId w:val="9"/>
  </w:num>
  <w:num w:numId="2" w16cid:durableId="995691888">
    <w:abstractNumId w:val="8"/>
  </w:num>
  <w:num w:numId="3" w16cid:durableId="114563994">
    <w:abstractNumId w:val="8"/>
  </w:num>
  <w:num w:numId="4" w16cid:durableId="1482579451">
    <w:abstractNumId w:val="9"/>
  </w:num>
  <w:num w:numId="5" w16cid:durableId="448623363">
    <w:abstractNumId w:val="13"/>
  </w:num>
  <w:num w:numId="6" w16cid:durableId="517081322">
    <w:abstractNumId w:val="10"/>
  </w:num>
  <w:num w:numId="7" w16cid:durableId="343244087">
    <w:abstractNumId w:val="11"/>
  </w:num>
  <w:num w:numId="8" w16cid:durableId="20867379">
    <w:abstractNumId w:val="7"/>
  </w:num>
  <w:num w:numId="9" w16cid:durableId="749814610">
    <w:abstractNumId w:val="6"/>
  </w:num>
  <w:num w:numId="10" w16cid:durableId="1099370456">
    <w:abstractNumId w:val="5"/>
  </w:num>
  <w:num w:numId="11" w16cid:durableId="1239244903">
    <w:abstractNumId w:val="4"/>
  </w:num>
  <w:num w:numId="12" w16cid:durableId="1808620395">
    <w:abstractNumId w:val="3"/>
  </w:num>
  <w:num w:numId="13" w16cid:durableId="1591156317">
    <w:abstractNumId w:val="2"/>
  </w:num>
  <w:num w:numId="14" w16cid:durableId="1921672529">
    <w:abstractNumId w:val="1"/>
  </w:num>
  <w:num w:numId="15" w16cid:durableId="904297046">
    <w:abstractNumId w:val="0"/>
  </w:num>
  <w:num w:numId="16" w16cid:durableId="793600094">
    <w:abstractNumId w:val="12"/>
  </w:num>
  <w:num w:numId="17" w16cid:durableId="649208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3B"/>
    <w:rsid w:val="002554CD"/>
    <w:rsid w:val="00293B83"/>
    <w:rsid w:val="002B4294"/>
    <w:rsid w:val="002F7AE3"/>
    <w:rsid w:val="00333D0D"/>
    <w:rsid w:val="003A5D4B"/>
    <w:rsid w:val="0040207E"/>
    <w:rsid w:val="004C049F"/>
    <w:rsid w:val="005000E2"/>
    <w:rsid w:val="0067623B"/>
    <w:rsid w:val="006A3CE7"/>
    <w:rsid w:val="00C6554A"/>
    <w:rsid w:val="00C86863"/>
    <w:rsid w:val="00ED7C44"/>
    <w:rsid w:val="00EE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9622B"/>
  <w15:chartTrackingRefBased/>
  <w15:docId w15:val="{FFF26E51-22E8-4BD2-B1ED-32270D1B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7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s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15</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quilter</dc:creator>
  <cp:keywords/>
  <dc:description/>
  <cp:lastModifiedBy>K00241356: Rhys Quilter</cp:lastModifiedBy>
  <cp:revision>3</cp:revision>
  <dcterms:created xsi:type="dcterms:W3CDTF">2022-10-27T13:35:00Z</dcterms:created>
  <dcterms:modified xsi:type="dcterms:W3CDTF">2023-01-23T18:01:00Z</dcterms:modified>
</cp:coreProperties>
</file>